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 w:bidi="ta-IN"/>
        </w:rPr>
      </w:pPr>
      <w:r>
        <w:rPr>
          <w:lang w:bidi="ta-IN"/>
        </w:rPr>
        <w:t xml:space="preserve">Experiment </w:t>
      </w:r>
      <w:r>
        <w:rPr>
          <w:rFonts w:hint="default"/>
          <w:lang w:val="en-IN" w:bidi="ta-IN"/>
        </w:rPr>
        <w:t>14</w:t>
      </w:r>
    </w:p>
    <w:p>
      <w:pPr>
        <w:rPr>
          <w:rFonts w:hint="default"/>
          <w:lang w:val="en-IN"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AIM</w:t>
      </w: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</w:r>
      <w:r>
        <w:rPr>
          <w:lang w:bidi="ta-IN"/>
        </w:rPr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</w:r>
      <w:r>
        <w:rPr>
          <w:lang w:bidi="ta-IN"/>
        </w:rPr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</w:r>
      <w:r>
        <w:rPr>
          <w:lang w:bidi="ta-IN"/>
        </w:rPr>
        <w:t>Cable</w:t>
      </w:r>
      <w:r>
        <w:rPr>
          <w:lang w:bidi="ta-IN"/>
        </w:rPr>
        <w:tab/>
      </w:r>
      <w:r>
        <w:rPr>
          <w:lang w:bidi="ta-IN"/>
        </w:rPr>
        <w:t>- Used to connect two devices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rFonts w:hint="default"/>
          <w:lang w:val="en-IN" w:bidi="ta-IN"/>
        </w:rPr>
      </w:pPr>
      <w:r>
        <w:rPr>
          <w:lang w:bidi="ta-IN"/>
        </w:rPr>
        <w:t>STEP 6: Now display the packet transmission in simulation mode.</w:t>
      </w:r>
      <w:bookmarkStart w:id="0" w:name="_GoBack"/>
      <w:r>
        <w:rPr>
          <w:rFonts w:hint="default"/>
          <w:lang w:val="en-IN" w:bidi="ta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RESULT </w:t>
      </w:r>
    </w:p>
    <w:p>
      <w:r>
        <w:t>the configuration of data Link Layer Traffic Simulation using Packet Tracer Analysis of CSMA/CD &amp; CSMA/CA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23453EE9"/>
    <w:rsid w:val="26200971"/>
    <w:rsid w:val="2B004385"/>
    <w:rsid w:val="42103CD6"/>
    <w:rsid w:val="54B22337"/>
    <w:rsid w:val="688C1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Droid San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iPriority w:val="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Grizli777</Company>
  <Pages>3</Pages>
  <Words>195</Words>
  <Characters>947</Characters>
  <Lines>53</Lines>
  <Paragraphs>17</Paragraphs>
  <TotalTime>7</TotalTime>
  <ScaleCrop>false</ScaleCrop>
  <LinksUpToDate>false</LinksUpToDate>
  <CharactersWithSpaces>1142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2023-05-05T15:42:00Z</dcterms:created>
  <dc:creator>Admin</dc:creator>
  <cp:lastModifiedBy>Chiyaan Gokul</cp:lastModifiedBy>
  <dcterms:modified xsi:type="dcterms:W3CDTF">2023-05-07T13:39:05Z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